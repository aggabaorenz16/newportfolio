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402"/>
        <w:tblW w:w="485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80"/>
        <w:gridCol w:w="487"/>
        <w:gridCol w:w="6407"/>
      </w:tblGrid>
      <w:tr w:rsidR="006D409C" w:rsidTr="00836259">
        <w:trPr>
          <w:trHeight w:val="1314"/>
        </w:trPr>
        <w:tc>
          <w:tcPr>
            <w:tcW w:w="4280" w:type="dxa"/>
            <w:vMerge w:val="restart"/>
            <w:tcMar>
              <w:left w:w="360" w:type="dxa"/>
            </w:tcMar>
            <w:vAlign w:val="bottom"/>
          </w:tcPr>
          <w:p w:rsidR="006D409C" w:rsidRDefault="00836259" w:rsidP="00836259">
            <w:pPr>
              <w:tabs>
                <w:tab w:val="left" w:pos="990"/>
              </w:tabs>
              <w:jc w:val="center"/>
            </w:pPr>
            <w:r>
              <w:object w:dxaOrig="3735" w:dyaOrig="3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6.35pt;height:130.45pt" o:ole="">
                  <v:imagedata r:id="rId11" o:title=""/>
                </v:shape>
                <o:OLEObject Type="Embed" ProgID="PBrush" ShapeID="_x0000_i1025" DrawAspect="Content" ObjectID="_1687943480" r:id="rId12"/>
              </w:object>
            </w:r>
          </w:p>
        </w:tc>
        <w:tc>
          <w:tcPr>
            <w:tcW w:w="487" w:type="dxa"/>
            <w:shd w:val="clear" w:color="auto" w:fill="31521B" w:themeFill="accent2" w:themeFillShade="80"/>
          </w:tcPr>
          <w:p w:rsidR="006D409C" w:rsidRDefault="006D409C" w:rsidP="00836259">
            <w:pPr>
              <w:tabs>
                <w:tab w:val="left" w:pos="990"/>
              </w:tabs>
            </w:pPr>
          </w:p>
        </w:tc>
        <w:tc>
          <w:tcPr>
            <w:tcW w:w="6408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6E892679777E43CAAEF169625C77C6C4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836259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836259">
        <w:trPr>
          <w:trHeight w:val="2093"/>
        </w:trPr>
        <w:tc>
          <w:tcPr>
            <w:tcW w:w="4280" w:type="dxa"/>
            <w:vMerge/>
            <w:tcMar>
              <w:left w:w="360" w:type="dxa"/>
            </w:tcMar>
            <w:vAlign w:val="bottom"/>
          </w:tcPr>
          <w:p w:rsidR="006D409C" w:rsidRDefault="006D409C" w:rsidP="00836259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87" w:type="dxa"/>
            <w:tcMar>
              <w:left w:w="0" w:type="dxa"/>
              <w:right w:w="0" w:type="dxa"/>
            </w:tcMar>
          </w:tcPr>
          <w:p w:rsidR="006D409C" w:rsidRDefault="006D409C" w:rsidP="00836259">
            <w:pPr>
              <w:tabs>
                <w:tab w:val="left" w:pos="990"/>
              </w:tabs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408" w:type="dxa"/>
          </w:tcPr>
          <w:p w:rsidR="008A622D" w:rsidRDefault="008A622D" w:rsidP="00836259">
            <w:pPr>
              <w:rPr>
                <w:b/>
              </w:rPr>
            </w:pPr>
          </w:p>
          <w:p w:rsidR="008A622D" w:rsidRDefault="008A622D" w:rsidP="00836259">
            <w:pPr>
              <w:rPr>
                <w:b/>
              </w:rPr>
            </w:pPr>
          </w:p>
          <w:p w:rsidR="006D409C" w:rsidRDefault="008A622D" w:rsidP="00836259">
            <w:pPr>
              <w:rPr>
                <w:b/>
              </w:rPr>
            </w:pPr>
            <w:r>
              <w:rPr>
                <w:b/>
              </w:rPr>
              <w:t>Fairview Elementary School</w:t>
            </w:r>
          </w:p>
          <w:p w:rsidR="008A622D" w:rsidRDefault="008A622D" w:rsidP="00836259">
            <w:r>
              <w:t>2011-2017</w:t>
            </w:r>
          </w:p>
          <w:p w:rsidR="006D409C" w:rsidRPr="00036450" w:rsidRDefault="008A622D" w:rsidP="00836259">
            <w:pPr>
              <w:rPr>
                <w:b/>
              </w:rPr>
            </w:pPr>
            <w:r>
              <w:rPr>
                <w:b/>
              </w:rPr>
              <w:t>North Fairview High School</w:t>
            </w:r>
          </w:p>
          <w:p w:rsidR="006D409C" w:rsidRDefault="008A622D" w:rsidP="00836259">
            <w:pPr>
              <w:spacing w:line="276" w:lineRule="auto"/>
            </w:pPr>
            <w:r>
              <w:t>2018-202</w:t>
            </w:r>
            <w:r w:rsidR="00836259">
              <w:t>1</w:t>
            </w:r>
          </w:p>
        </w:tc>
      </w:tr>
      <w:tr w:rsidR="006D409C" w:rsidTr="00836259">
        <w:trPr>
          <w:trHeight w:val="1025"/>
        </w:trPr>
        <w:tc>
          <w:tcPr>
            <w:tcW w:w="4280" w:type="dxa"/>
            <w:vMerge w:val="restart"/>
            <w:tcMar>
              <w:left w:w="360" w:type="dxa"/>
            </w:tcMar>
            <w:vAlign w:val="bottom"/>
          </w:tcPr>
          <w:p w:rsidR="008A622D" w:rsidRPr="008A622D" w:rsidRDefault="008A622D" w:rsidP="00836259">
            <w:pPr>
              <w:pStyle w:val="Title"/>
            </w:pPr>
            <w:r>
              <w:t>Renz A. Aggabao</w:t>
            </w:r>
          </w:p>
          <w:p w:rsidR="006D409C" w:rsidRPr="005D47DE" w:rsidRDefault="008A622D" w:rsidP="00836259">
            <w:pPr>
              <w:pStyle w:val="Heading2"/>
            </w:pPr>
            <w:r>
              <w:t>Objective</w:t>
            </w:r>
          </w:p>
          <w:p w:rsidR="006D409C" w:rsidRPr="00836259" w:rsidRDefault="00836259" w:rsidP="00836259">
            <w:pPr>
              <w:rPr>
                <w:sz w:val="24"/>
              </w:rPr>
            </w:pPr>
            <w:r w:rsidRPr="00836259">
              <w:rPr>
                <w:sz w:val="24"/>
              </w:rPr>
              <w:t xml:space="preserve">I'm a proactive student working on different IT passion projects to </w:t>
            </w:r>
            <w:proofErr w:type="spellStart"/>
            <w:r w:rsidRPr="00836259">
              <w:rPr>
                <w:sz w:val="24"/>
              </w:rPr>
              <w:t>to</w:t>
            </w:r>
            <w:proofErr w:type="spellEnd"/>
            <w:r w:rsidRPr="00836259">
              <w:rPr>
                <w:sz w:val="24"/>
              </w:rPr>
              <w:t xml:space="preserve"> build up my skills and help companies leverage their service.</w:t>
            </w:r>
          </w:p>
          <w:sdt>
            <w:sdtPr>
              <w:id w:val="-1954003311"/>
              <w:placeholder>
                <w:docPart w:val="D2D6AFC4D6204AC6B2082E8540D1069E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836259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D2EEFF60D0DB43278C383CF7CDD7375B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836259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6D409C" w:rsidRDefault="008A622D" w:rsidP="00836259">
            <w:pPr>
              <w:pStyle w:val="ContactDetails"/>
            </w:pPr>
            <w:r>
              <w:t>09064878193</w:t>
            </w:r>
          </w:p>
          <w:p w:rsidR="00F236E7" w:rsidRDefault="00F236E7" w:rsidP="00F236E7">
            <w:pPr>
              <w:pStyle w:val="Heading2"/>
              <w:rPr>
                <w:rFonts w:asciiTheme="minorHAnsi" w:eastAsiaTheme="minorEastAsia" w:hAnsiTheme="minorHAnsi" w:cstheme="minorBidi"/>
                <w:sz w:val="22"/>
                <w:szCs w:val="24"/>
              </w:rPr>
            </w:pPr>
            <w:r>
              <w:t>Date of birth</w:t>
            </w:r>
          </w:p>
          <w:p w:rsidR="00F236E7" w:rsidRDefault="00F236E7" w:rsidP="00836259">
            <w:pPr>
              <w:pStyle w:val="ContactDetails"/>
            </w:pPr>
            <w:r>
              <w:t>Age : 17</w:t>
            </w:r>
          </w:p>
          <w:p w:rsidR="00F236E7" w:rsidRDefault="00F236E7" w:rsidP="00836259">
            <w:pPr>
              <w:pStyle w:val="ContactDetails"/>
            </w:pPr>
            <w:r>
              <w:t>Sept 16, 2013</w:t>
            </w:r>
          </w:p>
          <w:p w:rsidR="006D409C" w:rsidRPr="004D3011" w:rsidRDefault="006D409C" w:rsidP="00836259">
            <w:pPr>
              <w:pStyle w:val="ContactDetails"/>
            </w:pPr>
          </w:p>
          <w:sdt>
            <w:sdtPr>
              <w:id w:val="67859272"/>
              <w:placeholder>
                <w:docPart w:val="EDCA344FA3C94E0081B2FDEB51E5E84E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836259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:rsidR="006D409C" w:rsidRDefault="004B1662" w:rsidP="00836259">
            <w:pPr>
              <w:pStyle w:val="ContactDetails"/>
            </w:pPr>
            <w:hyperlink r:id="rId13" w:history="1">
              <w:r w:rsidR="008A622D">
                <w:rPr>
                  <w:rStyle w:val="Hyperlink"/>
                </w:rPr>
                <w:t>https://renzaggabao.netlify.app</w:t>
              </w:r>
            </w:hyperlink>
          </w:p>
          <w:p w:rsidR="006D409C" w:rsidRDefault="006D409C" w:rsidP="00836259"/>
          <w:sdt>
            <w:sdtPr>
              <w:id w:val="-240260293"/>
              <w:placeholder>
                <w:docPart w:val="2AFE0CDB59794D298FAB15DB00245B98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836259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D409C" w:rsidRDefault="004B1662" w:rsidP="00836259">
            <w:pPr>
              <w:rPr>
                <w:u w:val="single"/>
              </w:rPr>
            </w:pPr>
            <w:hyperlink r:id="rId14" w:history="1">
              <w:r w:rsidR="00836259" w:rsidRPr="0093436F">
                <w:rPr>
                  <w:rStyle w:val="Hyperlink"/>
                </w:rPr>
                <w:t>aggabaorenz16@gmail.com</w:t>
              </w:r>
            </w:hyperlink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Default="00836259" w:rsidP="00836259">
            <w:pPr>
              <w:rPr>
                <w:u w:val="single"/>
              </w:rPr>
            </w:pPr>
          </w:p>
          <w:p w:rsidR="00836259" w:rsidRPr="008A622D" w:rsidRDefault="00836259" w:rsidP="00836259">
            <w:pPr>
              <w:rPr>
                <w:u w:val="single"/>
              </w:rPr>
            </w:pPr>
          </w:p>
        </w:tc>
        <w:tc>
          <w:tcPr>
            <w:tcW w:w="487" w:type="dxa"/>
            <w:shd w:val="clear" w:color="auto" w:fill="31521B" w:themeFill="accent2" w:themeFillShade="80"/>
          </w:tcPr>
          <w:p w:rsidR="006D409C" w:rsidRDefault="006D409C" w:rsidP="00836259">
            <w:pPr>
              <w:tabs>
                <w:tab w:val="left" w:pos="990"/>
              </w:tabs>
            </w:pPr>
          </w:p>
        </w:tc>
        <w:tc>
          <w:tcPr>
            <w:tcW w:w="6408" w:type="dxa"/>
            <w:shd w:val="clear" w:color="auto" w:fill="31521B" w:themeFill="accent2" w:themeFillShade="80"/>
            <w:vAlign w:val="center"/>
          </w:tcPr>
          <w:p w:rsidR="006D409C" w:rsidRDefault="00005FC3" w:rsidP="00836259">
            <w:pPr>
              <w:pStyle w:val="Heading1"/>
              <w:rPr>
                <w:b/>
              </w:rPr>
            </w:pPr>
            <w:r>
              <w:rPr>
                <w:b/>
              </w:rPr>
              <w:t>Passion project</w:t>
            </w:r>
          </w:p>
        </w:tc>
      </w:tr>
      <w:tr w:rsidR="006D409C" w:rsidTr="00F236E7">
        <w:trPr>
          <w:trHeight w:val="3229"/>
        </w:trPr>
        <w:tc>
          <w:tcPr>
            <w:tcW w:w="4280" w:type="dxa"/>
            <w:vMerge/>
            <w:vAlign w:val="bottom"/>
          </w:tcPr>
          <w:p w:rsidR="006D409C" w:rsidRDefault="006D409C" w:rsidP="00836259">
            <w:pPr>
              <w:ind w:right="0"/>
              <w:rPr>
                <w:noProof/>
              </w:rPr>
            </w:pPr>
          </w:p>
        </w:tc>
        <w:tc>
          <w:tcPr>
            <w:tcW w:w="487" w:type="dxa"/>
            <w:tcMar>
              <w:left w:w="0" w:type="dxa"/>
              <w:right w:w="0" w:type="dxa"/>
            </w:tcMar>
          </w:tcPr>
          <w:p w:rsidR="006D409C" w:rsidRDefault="00F56513" w:rsidP="00836259">
            <w:pPr>
              <w:tabs>
                <w:tab w:val="left" w:pos="990"/>
              </w:tabs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408" w:type="dxa"/>
          </w:tcPr>
          <w:p w:rsidR="00005FC3" w:rsidRDefault="00005FC3" w:rsidP="00836259">
            <w:pPr>
              <w:rPr>
                <w:b/>
              </w:rPr>
            </w:pPr>
          </w:p>
          <w:p w:rsidR="00005FC3" w:rsidRDefault="00005FC3" w:rsidP="00836259">
            <w:pPr>
              <w:rPr>
                <w:b/>
              </w:rPr>
            </w:pPr>
            <w:r>
              <w:rPr>
                <w:b/>
              </w:rPr>
              <w:t>Currency Converter</w:t>
            </w:r>
          </w:p>
          <w:p w:rsidR="006D409C" w:rsidRDefault="004B1662" w:rsidP="00836259">
            <w:pPr>
              <w:rPr>
                <w:b/>
              </w:rPr>
            </w:pPr>
            <w:hyperlink r:id="rId15" w:history="1">
              <w:r w:rsidR="00005FC3">
                <w:rPr>
                  <w:rStyle w:val="Hyperlink"/>
                </w:rPr>
                <w:t>https://renz-cc.netlify.app/</w:t>
              </w:r>
            </w:hyperlink>
            <w:r w:rsidR="006D409C">
              <w:rPr>
                <w:b/>
              </w:rPr>
              <w:t xml:space="preserve"> </w:t>
            </w:r>
          </w:p>
          <w:p w:rsidR="00F236E7" w:rsidRPr="00EB205F" w:rsidRDefault="00F236E7" w:rsidP="00836259">
            <w:pPr>
              <w:rPr>
                <w:b/>
              </w:rPr>
            </w:pPr>
          </w:p>
          <w:p w:rsidR="006D409C" w:rsidRDefault="00005FC3" w:rsidP="00836259">
            <w:r>
              <w:t>You can convert currency using this website but not updated and every minute I update this site.</w:t>
            </w:r>
          </w:p>
          <w:p w:rsidR="006D409C" w:rsidRDefault="006D409C" w:rsidP="00836259"/>
          <w:p w:rsidR="006D409C" w:rsidRDefault="00005FC3" w:rsidP="00836259">
            <w:proofErr w:type="spellStart"/>
            <w:r>
              <w:rPr>
                <w:b/>
              </w:rPr>
              <w:t>Covid</w:t>
            </w:r>
            <w:proofErr w:type="spellEnd"/>
            <w:r>
              <w:rPr>
                <w:b/>
              </w:rPr>
              <w:t xml:space="preserve"> Tracker Updated</w:t>
            </w:r>
            <w:r w:rsidR="006D409C" w:rsidRPr="004D3011">
              <w:t xml:space="preserve"> </w:t>
            </w:r>
          </w:p>
          <w:p w:rsidR="00005FC3" w:rsidRDefault="004B1662" w:rsidP="00836259">
            <w:pPr>
              <w:rPr>
                <w:b/>
              </w:rPr>
            </w:pPr>
            <w:hyperlink r:id="rId16" w:history="1">
              <w:r w:rsidR="00005FC3">
                <w:rPr>
                  <w:rStyle w:val="Hyperlink"/>
                </w:rPr>
                <w:t>https://global-cases.netlify.app/</w:t>
              </w:r>
            </w:hyperlink>
          </w:p>
          <w:p w:rsidR="006D409C" w:rsidRPr="00005FC3" w:rsidRDefault="006D409C" w:rsidP="00836259">
            <w:pPr>
              <w:rPr>
                <w:bCs/>
              </w:rPr>
            </w:pPr>
          </w:p>
          <w:p w:rsidR="006D409C" w:rsidRPr="00005FC3" w:rsidRDefault="00005FC3" w:rsidP="00836259">
            <w:r>
              <w:t xml:space="preserve">I create this website for </w:t>
            </w:r>
            <w:proofErr w:type="spellStart"/>
            <w:r>
              <w:t>covid</w:t>
            </w:r>
            <w:proofErr w:type="spellEnd"/>
            <w:r>
              <w:t xml:space="preserve"> tracker nationwide to track the </w:t>
            </w:r>
            <w:r w:rsidR="00EB205F">
              <w:t>cases nationwide</w:t>
            </w:r>
          </w:p>
        </w:tc>
      </w:tr>
      <w:tr w:rsidR="006D409C" w:rsidTr="00836259">
        <w:trPr>
          <w:trHeight w:val="799"/>
        </w:trPr>
        <w:tc>
          <w:tcPr>
            <w:tcW w:w="4280" w:type="dxa"/>
            <w:vMerge/>
            <w:vAlign w:val="bottom"/>
          </w:tcPr>
          <w:p w:rsidR="006D409C" w:rsidRDefault="006D409C" w:rsidP="00836259">
            <w:pPr>
              <w:ind w:right="0"/>
              <w:rPr>
                <w:noProof/>
              </w:rPr>
            </w:pPr>
          </w:p>
        </w:tc>
        <w:tc>
          <w:tcPr>
            <w:tcW w:w="487" w:type="dxa"/>
            <w:shd w:val="clear" w:color="auto" w:fill="31521B" w:themeFill="accent2" w:themeFillShade="80"/>
          </w:tcPr>
          <w:p w:rsidR="006D409C" w:rsidRDefault="006D409C" w:rsidP="00836259">
            <w:pPr>
              <w:tabs>
                <w:tab w:val="left" w:pos="990"/>
              </w:tabs>
            </w:pPr>
          </w:p>
        </w:tc>
        <w:tc>
          <w:tcPr>
            <w:tcW w:w="6408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6390C60B2A884DB0BF4038D3C2F216B7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836259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836259">
        <w:trPr>
          <w:trHeight w:val="3670"/>
        </w:trPr>
        <w:tc>
          <w:tcPr>
            <w:tcW w:w="4280" w:type="dxa"/>
            <w:vMerge/>
            <w:tcBorders>
              <w:bottom w:val="nil"/>
            </w:tcBorders>
            <w:vAlign w:val="bottom"/>
          </w:tcPr>
          <w:p w:rsidR="006D409C" w:rsidRDefault="006D409C" w:rsidP="00836259">
            <w:pPr>
              <w:ind w:right="0"/>
              <w:rPr>
                <w:noProof/>
              </w:rPr>
            </w:pPr>
          </w:p>
        </w:tc>
        <w:tc>
          <w:tcPr>
            <w:tcW w:w="48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836259">
            <w:pPr>
              <w:tabs>
                <w:tab w:val="left" w:pos="990"/>
              </w:tabs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408" w:type="dxa"/>
            <w:tcBorders>
              <w:bottom w:val="nil"/>
            </w:tcBorders>
            <w:vAlign w:val="bottom"/>
          </w:tcPr>
          <w:p w:rsidR="000E3170" w:rsidRDefault="000E3170" w:rsidP="00836259">
            <w:pPr>
              <w:rPr>
                <w:b/>
              </w:rPr>
            </w:pPr>
          </w:p>
          <w:p w:rsidR="00EB205F" w:rsidRDefault="00EB205F" w:rsidP="00836259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HTML5</w:t>
            </w:r>
          </w:p>
          <w:p w:rsidR="00EB205F" w:rsidRDefault="00EB205F" w:rsidP="00836259">
            <w:pPr>
              <w:rPr>
                <w:b/>
              </w:rPr>
            </w:pPr>
          </w:p>
          <w:p w:rsidR="00EB205F" w:rsidRDefault="00EB205F" w:rsidP="00836259">
            <w:pPr>
              <w:rPr>
                <w:b/>
              </w:rPr>
            </w:pPr>
            <w:r>
              <w:rPr>
                <w:b/>
              </w:rPr>
              <w:t>CSS-SCSS</w:t>
            </w:r>
          </w:p>
          <w:p w:rsidR="00EB205F" w:rsidRDefault="00EB205F" w:rsidP="00836259">
            <w:pPr>
              <w:rPr>
                <w:b/>
              </w:rPr>
            </w:pPr>
          </w:p>
          <w:p w:rsidR="00EB205F" w:rsidRDefault="00EB205F" w:rsidP="00836259">
            <w:pPr>
              <w:rPr>
                <w:b/>
              </w:rPr>
            </w:pPr>
            <w:r>
              <w:rPr>
                <w:b/>
              </w:rPr>
              <w:t>JAVASCRIPT</w:t>
            </w:r>
          </w:p>
          <w:p w:rsidR="00EB205F" w:rsidRDefault="00EB205F" w:rsidP="00836259">
            <w:pPr>
              <w:rPr>
                <w:b/>
              </w:rPr>
            </w:pPr>
          </w:p>
          <w:p w:rsidR="00EB205F" w:rsidRDefault="00EB205F" w:rsidP="00836259">
            <w:pPr>
              <w:rPr>
                <w:b/>
              </w:rPr>
            </w:pPr>
            <w:r>
              <w:rPr>
                <w:b/>
              </w:rPr>
              <w:t>WEB PENETRATION</w:t>
            </w:r>
          </w:p>
          <w:p w:rsidR="00F236E7" w:rsidRDefault="00F236E7" w:rsidP="00836259">
            <w:pPr>
              <w:rPr>
                <w:b/>
              </w:rPr>
            </w:pPr>
          </w:p>
          <w:p w:rsidR="00F236E7" w:rsidRDefault="00F236E7" w:rsidP="00836259">
            <w:pPr>
              <w:rPr>
                <w:b/>
              </w:rPr>
            </w:pPr>
          </w:p>
          <w:p w:rsidR="00836259" w:rsidRDefault="00836259" w:rsidP="00836259">
            <w:pPr>
              <w:rPr>
                <w:b/>
              </w:rPr>
            </w:pPr>
          </w:p>
          <w:p w:rsidR="00F236E7" w:rsidRDefault="00F236E7" w:rsidP="00836259">
            <w:pPr>
              <w:rPr>
                <w:b/>
              </w:rPr>
            </w:pPr>
          </w:p>
          <w:p w:rsidR="00F236E7" w:rsidRDefault="00F236E7" w:rsidP="00836259">
            <w:pPr>
              <w:rPr>
                <w:b/>
              </w:rPr>
            </w:pPr>
          </w:p>
          <w:p w:rsidR="00836259" w:rsidRDefault="00836259" w:rsidP="00836259">
            <w:pPr>
              <w:rPr>
                <w:b/>
              </w:rPr>
            </w:pPr>
          </w:p>
          <w:p w:rsidR="00836259" w:rsidRDefault="00836259" w:rsidP="00836259">
            <w:pPr>
              <w:rPr>
                <w:b/>
              </w:rPr>
            </w:pPr>
          </w:p>
          <w:p w:rsidR="00836259" w:rsidRDefault="00836259" w:rsidP="00836259">
            <w:pPr>
              <w:rPr>
                <w:b/>
              </w:rPr>
            </w:pPr>
          </w:p>
          <w:p w:rsidR="00836259" w:rsidRDefault="00836259" w:rsidP="00836259">
            <w:pPr>
              <w:rPr>
                <w:b/>
              </w:rPr>
            </w:pPr>
          </w:p>
          <w:p w:rsidR="00836259" w:rsidRDefault="00836259" w:rsidP="00836259">
            <w:pPr>
              <w:rPr>
                <w:b/>
              </w:rPr>
            </w:pPr>
          </w:p>
          <w:p w:rsidR="00836259" w:rsidRDefault="00836259" w:rsidP="00836259">
            <w:pPr>
              <w:rPr>
                <w:b/>
              </w:rPr>
            </w:pPr>
          </w:p>
          <w:p w:rsidR="00836259" w:rsidRDefault="00836259" w:rsidP="00836259">
            <w:pPr>
              <w:rPr>
                <w:b/>
              </w:rPr>
            </w:pPr>
          </w:p>
          <w:p w:rsidR="00836259" w:rsidRDefault="00836259" w:rsidP="00836259">
            <w:pPr>
              <w:rPr>
                <w:b/>
              </w:rPr>
            </w:pPr>
          </w:p>
          <w:p w:rsidR="00836259" w:rsidRDefault="00836259" w:rsidP="00836259">
            <w:pPr>
              <w:rPr>
                <w:b/>
              </w:rPr>
            </w:pPr>
          </w:p>
          <w:p w:rsidR="00836259" w:rsidRDefault="00836259" w:rsidP="00836259">
            <w:pPr>
              <w:rPr>
                <w:b/>
              </w:rPr>
            </w:pPr>
          </w:p>
          <w:p w:rsidR="00EB205F" w:rsidRDefault="00EB205F" w:rsidP="00836259">
            <w:pPr>
              <w:rPr>
                <w:b/>
              </w:rPr>
            </w:pPr>
          </w:p>
          <w:p w:rsidR="00EB205F" w:rsidRDefault="00EB205F" w:rsidP="00836259">
            <w:pPr>
              <w:rPr>
                <w:b/>
              </w:rPr>
            </w:pPr>
          </w:p>
          <w:p w:rsidR="00EB205F" w:rsidRDefault="00EB205F" w:rsidP="00836259">
            <w:pPr>
              <w:rPr>
                <w:b/>
              </w:rPr>
            </w:pPr>
          </w:p>
        </w:tc>
      </w:tr>
    </w:tbl>
    <w:p w:rsidR="00153B84" w:rsidRDefault="00153B84" w:rsidP="005D47DE"/>
    <w:p w:rsidR="00836259" w:rsidRDefault="00836259" w:rsidP="005D47DE"/>
    <w:p w:rsidR="00836259" w:rsidRDefault="00836259" w:rsidP="005D47DE"/>
    <w:sectPr w:rsidR="00836259" w:rsidSect="00F56513">
      <w:headerReference w:type="default" r:id="rId17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22D" w:rsidRDefault="008A622D" w:rsidP="00C51CF5">
      <w:r>
        <w:separator/>
      </w:r>
    </w:p>
  </w:endnote>
  <w:endnote w:type="continuationSeparator" w:id="0">
    <w:p w:rsidR="008A622D" w:rsidRDefault="008A622D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22D" w:rsidRDefault="008A622D" w:rsidP="00C51CF5">
      <w:r>
        <w:separator/>
      </w:r>
    </w:p>
  </w:footnote>
  <w:footnote w:type="continuationSeparator" w:id="0">
    <w:p w:rsidR="008A622D" w:rsidRDefault="008A622D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2CB0F15E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2D"/>
    <w:rsid w:val="00005FC3"/>
    <w:rsid w:val="000521EF"/>
    <w:rsid w:val="000A545F"/>
    <w:rsid w:val="000E3170"/>
    <w:rsid w:val="000F3BEA"/>
    <w:rsid w:val="0010314C"/>
    <w:rsid w:val="00153B84"/>
    <w:rsid w:val="00196AAB"/>
    <w:rsid w:val="001A4D1A"/>
    <w:rsid w:val="001B0B3D"/>
    <w:rsid w:val="00377646"/>
    <w:rsid w:val="003B0DB8"/>
    <w:rsid w:val="00431999"/>
    <w:rsid w:val="00443E2D"/>
    <w:rsid w:val="00572086"/>
    <w:rsid w:val="00597871"/>
    <w:rsid w:val="005D47DE"/>
    <w:rsid w:val="005F364E"/>
    <w:rsid w:val="0062123A"/>
    <w:rsid w:val="00635EF0"/>
    <w:rsid w:val="00646E75"/>
    <w:rsid w:val="00663587"/>
    <w:rsid w:val="006D409C"/>
    <w:rsid w:val="006E4D3A"/>
    <w:rsid w:val="00776643"/>
    <w:rsid w:val="00797579"/>
    <w:rsid w:val="007D0F5B"/>
    <w:rsid w:val="00836259"/>
    <w:rsid w:val="00882E29"/>
    <w:rsid w:val="008A622D"/>
    <w:rsid w:val="008F290E"/>
    <w:rsid w:val="00942045"/>
    <w:rsid w:val="00964B9F"/>
    <w:rsid w:val="009F215D"/>
    <w:rsid w:val="00A73BCA"/>
    <w:rsid w:val="00A75FCE"/>
    <w:rsid w:val="00AC5509"/>
    <w:rsid w:val="00AF4EA4"/>
    <w:rsid w:val="00B0669D"/>
    <w:rsid w:val="00B37EBD"/>
    <w:rsid w:val="00B90CEF"/>
    <w:rsid w:val="00B95D4D"/>
    <w:rsid w:val="00C51CF5"/>
    <w:rsid w:val="00C93D20"/>
    <w:rsid w:val="00CA407F"/>
    <w:rsid w:val="00D00A30"/>
    <w:rsid w:val="00D8438A"/>
    <w:rsid w:val="00DC71AE"/>
    <w:rsid w:val="00E55D74"/>
    <w:rsid w:val="00E774C3"/>
    <w:rsid w:val="00E8541C"/>
    <w:rsid w:val="00EB205F"/>
    <w:rsid w:val="00F236E7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FollowedHyperlink">
    <w:name w:val="FollowedHyperlink"/>
    <w:basedOn w:val="DefaultParagraphFont"/>
    <w:uiPriority w:val="99"/>
    <w:semiHidden/>
    <w:unhideWhenUsed/>
    <w:rsid w:val="00836259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nzaggabao.netlify.app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lobal-cases.netlify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renz-cc.netlify.app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ggabaorenz1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892679777E43CAAEF169625C77C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8C7AF-ED59-4566-BDAB-F9B1357F13C2}"/>
      </w:docPartPr>
      <w:docPartBody>
        <w:p w:rsidR="001C489E" w:rsidRDefault="00D31E18">
          <w:pPr>
            <w:pStyle w:val="6E892679777E43CAAEF169625C77C6C4"/>
          </w:pPr>
          <w:r w:rsidRPr="00036450">
            <w:t>EDUCATION</w:t>
          </w:r>
        </w:p>
      </w:docPartBody>
    </w:docPart>
    <w:docPart>
      <w:docPartPr>
        <w:name w:val="D2D6AFC4D6204AC6B2082E8540D10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A118D-63EB-49F4-9651-464D7093FE0B}"/>
      </w:docPartPr>
      <w:docPartBody>
        <w:p w:rsidR="001C489E" w:rsidRDefault="00D31E18">
          <w:pPr>
            <w:pStyle w:val="D2D6AFC4D6204AC6B2082E8540D1069E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D2EEFF60D0DB43278C383CF7CDD73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A18F6-BEC9-4344-BFC2-4A7672DEC3ED}"/>
      </w:docPartPr>
      <w:docPartBody>
        <w:p w:rsidR="001C489E" w:rsidRDefault="00D31E18">
          <w:pPr>
            <w:pStyle w:val="D2EEFF60D0DB43278C383CF7CDD7375B"/>
          </w:pPr>
          <w:r w:rsidRPr="004D3011">
            <w:t>PHONE:</w:t>
          </w:r>
        </w:p>
      </w:docPartBody>
    </w:docPart>
    <w:docPart>
      <w:docPartPr>
        <w:name w:val="EDCA344FA3C94E0081B2FDEB51E5E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36D03-1BCC-4004-8D76-8AFFBDF4BFE4}"/>
      </w:docPartPr>
      <w:docPartBody>
        <w:p w:rsidR="001C489E" w:rsidRDefault="00D31E18">
          <w:pPr>
            <w:pStyle w:val="EDCA344FA3C94E0081B2FDEB51E5E84E"/>
          </w:pPr>
          <w:r w:rsidRPr="004D3011">
            <w:t>WEBSITE:</w:t>
          </w:r>
        </w:p>
      </w:docPartBody>
    </w:docPart>
    <w:docPart>
      <w:docPartPr>
        <w:name w:val="2AFE0CDB59794D298FAB15DB00245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05753-D453-49B8-9275-365B70D3F448}"/>
      </w:docPartPr>
      <w:docPartBody>
        <w:p w:rsidR="001C489E" w:rsidRDefault="00D31E18">
          <w:pPr>
            <w:pStyle w:val="2AFE0CDB59794D298FAB15DB00245B98"/>
          </w:pPr>
          <w:r w:rsidRPr="004D3011">
            <w:t>EMAIL:</w:t>
          </w:r>
        </w:p>
      </w:docPartBody>
    </w:docPart>
    <w:docPart>
      <w:docPartPr>
        <w:name w:val="6390C60B2A884DB0BF4038D3C2F21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5164A-BA09-48E8-A128-50224650DDD4}"/>
      </w:docPartPr>
      <w:docPartBody>
        <w:p w:rsidR="001C489E" w:rsidRDefault="00D31E18">
          <w:pPr>
            <w:pStyle w:val="6390C60B2A884DB0BF4038D3C2F216B7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18"/>
    <w:rsid w:val="001C489E"/>
    <w:rsid w:val="00D3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31E18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892679777E43CAAEF169625C77C6C4">
    <w:name w:val="6E892679777E43CAAEF169625C77C6C4"/>
  </w:style>
  <w:style w:type="paragraph" w:customStyle="1" w:styleId="3EA1EB67510F40B2A2A238564283135E">
    <w:name w:val="3EA1EB67510F40B2A2A238564283135E"/>
  </w:style>
  <w:style w:type="paragraph" w:customStyle="1" w:styleId="6F1036F226B944EF9EBDC197CCE02286">
    <w:name w:val="6F1036F226B944EF9EBDC197CCE02286"/>
  </w:style>
  <w:style w:type="paragraph" w:customStyle="1" w:styleId="562D889845FA40938B5F2626C44722E4">
    <w:name w:val="562D889845FA40938B5F2626C44722E4"/>
  </w:style>
  <w:style w:type="paragraph" w:customStyle="1" w:styleId="ABEE5A9A160743CEADBE366456E0785C">
    <w:name w:val="ABEE5A9A160743CEADBE366456E0785C"/>
  </w:style>
  <w:style w:type="paragraph" w:customStyle="1" w:styleId="BBEA2613A2D742A1A6DDDABCA6529191">
    <w:name w:val="BBEA2613A2D742A1A6DDDABCA6529191"/>
  </w:style>
  <w:style w:type="paragraph" w:customStyle="1" w:styleId="DE4B53288E8A405DA08C034AAC5D7BEF">
    <w:name w:val="DE4B53288E8A405DA08C034AAC5D7BEF"/>
  </w:style>
  <w:style w:type="paragraph" w:customStyle="1" w:styleId="68BA613B422444C29F32A5D0A763A875">
    <w:name w:val="68BA613B422444C29F32A5D0A763A875"/>
  </w:style>
  <w:style w:type="paragraph" w:customStyle="1" w:styleId="3459F1A2BC9B4FD2B80A08B4809CEC6D">
    <w:name w:val="3459F1A2BC9B4FD2B80A08B4809CEC6D"/>
  </w:style>
  <w:style w:type="paragraph" w:customStyle="1" w:styleId="3D57619B2E3346DD954FF4005D8DC279">
    <w:name w:val="3D57619B2E3346DD954FF4005D8DC279"/>
  </w:style>
  <w:style w:type="paragraph" w:customStyle="1" w:styleId="40927D984141434CB1120117D8F4517D">
    <w:name w:val="40927D984141434CB1120117D8F4517D"/>
  </w:style>
  <w:style w:type="paragraph" w:customStyle="1" w:styleId="BEB19464D3FE42D8AA16BBD28C85B02B">
    <w:name w:val="BEB19464D3FE42D8AA16BBD28C85B02B"/>
  </w:style>
  <w:style w:type="character" w:customStyle="1" w:styleId="Heading2Char">
    <w:name w:val="Heading 2 Char"/>
    <w:basedOn w:val="DefaultParagraphFont"/>
    <w:link w:val="Heading2"/>
    <w:uiPriority w:val="9"/>
    <w:rsid w:val="00D31E18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D2D6AFC4D6204AC6B2082E8540D1069E">
    <w:name w:val="D2D6AFC4D6204AC6B2082E8540D1069E"/>
  </w:style>
  <w:style w:type="paragraph" w:customStyle="1" w:styleId="D2EEFF60D0DB43278C383CF7CDD7375B">
    <w:name w:val="D2EEFF60D0DB43278C383CF7CDD7375B"/>
  </w:style>
  <w:style w:type="paragraph" w:customStyle="1" w:styleId="9DB7782B97FA4406BCC9DA81B66AB853">
    <w:name w:val="9DB7782B97FA4406BCC9DA81B66AB853"/>
  </w:style>
  <w:style w:type="paragraph" w:customStyle="1" w:styleId="EDCA344FA3C94E0081B2FDEB51E5E84E">
    <w:name w:val="EDCA344FA3C94E0081B2FDEB51E5E84E"/>
  </w:style>
  <w:style w:type="paragraph" w:customStyle="1" w:styleId="6B0219666F5F48798722216515E14487">
    <w:name w:val="6B0219666F5F48798722216515E14487"/>
  </w:style>
  <w:style w:type="paragraph" w:customStyle="1" w:styleId="2AFE0CDB59794D298FAB15DB00245B98">
    <w:name w:val="2AFE0CDB59794D298FAB15DB00245B98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60435D72368042B28BF2EAC1911A1D30">
    <w:name w:val="60435D72368042B28BF2EAC1911A1D30"/>
  </w:style>
  <w:style w:type="paragraph" w:customStyle="1" w:styleId="390B7D3DF2F343C8BD92E327C9A147AF">
    <w:name w:val="390B7D3DF2F343C8BD92E327C9A147AF"/>
  </w:style>
  <w:style w:type="paragraph" w:customStyle="1" w:styleId="203F5E74CD5B4669A5A3722EC92D5FC7">
    <w:name w:val="203F5E74CD5B4669A5A3722EC92D5FC7"/>
  </w:style>
  <w:style w:type="paragraph" w:customStyle="1" w:styleId="7846FD129DA04486B8216835668E168E">
    <w:name w:val="7846FD129DA04486B8216835668E168E"/>
  </w:style>
  <w:style w:type="paragraph" w:customStyle="1" w:styleId="B192200AF458472A80B5860362C060FC">
    <w:name w:val="B192200AF458472A80B5860362C060FC"/>
  </w:style>
  <w:style w:type="paragraph" w:customStyle="1" w:styleId="12987B7C652E4E38A570201DE8983E47">
    <w:name w:val="12987B7C652E4E38A570201DE8983E47"/>
  </w:style>
  <w:style w:type="paragraph" w:customStyle="1" w:styleId="647404D6612A4164BA6562698436343D">
    <w:name w:val="647404D6612A4164BA6562698436343D"/>
  </w:style>
  <w:style w:type="paragraph" w:customStyle="1" w:styleId="DB76DEA1A1074E7483977D22277D0EA2">
    <w:name w:val="DB76DEA1A1074E7483977D22277D0EA2"/>
  </w:style>
  <w:style w:type="paragraph" w:customStyle="1" w:styleId="F2B344A40B5942E389BF6FA2F0FB4C0A">
    <w:name w:val="F2B344A40B5942E389BF6FA2F0FB4C0A"/>
  </w:style>
  <w:style w:type="paragraph" w:customStyle="1" w:styleId="1D2FBD36E0C54BA39276C8DCAB5E9063">
    <w:name w:val="1D2FBD36E0C54BA39276C8DCAB5E9063"/>
  </w:style>
  <w:style w:type="paragraph" w:customStyle="1" w:styleId="A60D40E7C89C484699E92E2A6D2242FE">
    <w:name w:val="A60D40E7C89C484699E92E2A6D2242FE"/>
  </w:style>
  <w:style w:type="paragraph" w:customStyle="1" w:styleId="8B8363C83FC945E5AA71811FB8B33926">
    <w:name w:val="8B8363C83FC945E5AA71811FB8B33926"/>
  </w:style>
  <w:style w:type="paragraph" w:customStyle="1" w:styleId="96F201CA790A4C2A9F8C358C9AE1985E">
    <w:name w:val="96F201CA790A4C2A9F8C358C9AE1985E"/>
  </w:style>
  <w:style w:type="paragraph" w:customStyle="1" w:styleId="10D476CFAB504D69932BFB522251F792">
    <w:name w:val="10D476CFAB504D69932BFB522251F792"/>
  </w:style>
  <w:style w:type="paragraph" w:customStyle="1" w:styleId="688429CA33094008A173239B12BE3127">
    <w:name w:val="688429CA33094008A173239B12BE3127"/>
  </w:style>
  <w:style w:type="paragraph" w:customStyle="1" w:styleId="6647F32249BB46BBBBEE902B493658AF">
    <w:name w:val="6647F32249BB46BBBBEE902B493658AF"/>
  </w:style>
  <w:style w:type="paragraph" w:customStyle="1" w:styleId="F239A4992929490FBF177E6680C4D84A">
    <w:name w:val="F239A4992929490FBF177E6680C4D84A"/>
  </w:style>
  <w:style w:type="paragraph" w:customStyle="1" w:styleId="F4597C9464EA46E08817AE8E35DF8FE2">
    <w:name w:val="F4597C9464EA46E08817AE8E35DF8FE2"/>
  </w:style>
  <w:style w:type="paragraph" w:customStyle="1" w:styleId="B0763FE2AC5E4433B738DB8C48FE44FB">
    <w:name w:val="B0763FE2AC5E4433B738DB8C48FE44FB"/>
  </w:style>
  <w:style w:type="paragraph" w:customStyle="1" w:styleId="DDE39E8B29884F52B9C1C1D44721C5D0">
    <w:name w:val="DDE39E8B29884F52B9C1C1D44721C5D0"/>
  </w:style>
  <w:style w:type="paragraph" w:customStyle="1" w:styleId="135F0B07E3D8475AB4521032E5D746B0">
    <w:name w:val="135F0B07E3D8475AB4521032E5D746B0"/>
  </w:style>
  <w:style w:type="paragraph" w:customStyle="1" w:styleId="24132397A3B848A2A37542C12542D5C9">
    <w:name w:val="24132397A3B848A2A37542C12542D5C9"/>
  </w:style>
  <w:style w:type="paragraph" w:customStyle="1" w:styleId="6390C60B2A884DB0BF4038D3C2F216B7">
    <w:name w:val="6390C60B2A884DB0BF4038D3C2F216B7"/>
  </w:style>
  <w:style w:type="paragraph" w:customStyle="1" w:styleId="0D43A6EE22A34B119F1DCAA1A2BFDB4C">
    <w:name w:val="0D43A6EE22A34B119F1DCAA1A2BFDB4C"/>
    <w:rsid w:val="00D31E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elements/1.1/"/>
    <ds:schemaRef ds:uri="6dc4bcd6-49db-4c07-9060-8acfc67cef9f"/>
    <ds:schemaRef ds:uri="http://schemas.microsoft.com/office/infopath/2007/PartnerControls"/>
    <ds:schemaRef ds:uri="fb0879af-3eba-417a-a55a-ffe6dcd6ca77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7C6A9D2-DCC0-4015-81E4-AA0D167D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2021-07-15T23:25:00Z</dcterms:created>
  <dcterms:modified xsi:type="dcterms:W3CDTF">2021-07-15T23:25:00Z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